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547FD" w14:textId="77777777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AA3032">
        <w:rPr>
          <w:rFonts w:ascii="Arial" w:hAnsi="Arial" w:hint="eastAsia"/>
        </w:rPr>
        <w:t>小箱交云作业平台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6C979FE8" w14:textId="77777777"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14:paraId="0FDE6FCF" w14:textId="77777777" w:rsidR="00320074" w:rsidRDefault="00320074">
      <w:pPr>
        <w:pStyle w:val="a4"/>
        <w:jc w:val="right"/>
        <w:rPr>
          <w:sz w:val="28"/>
        </w:rPr>
      </w:pPr>
    </w:p>
    <w:p w14:paraId="63741AA9" w14:textId="35A0FD32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DB756A">
        <w:rPr>
          <w:rFonts w:ascii="Arial" w:hAnsi="Arial"/>
          <w:sz w:val="28"/>
        </w:rPr>
        <w:t>1</w:t>
      </w:r>
      <w:r>
        <w:rPr>
          <w:rFonts w:ascii="Arial" w:hAnsi="Arial"/>
          <w:sz w:val="28"/>
        </w:rPr>
        <w:t>&gt;</w:t>
      </w:r>
    </w:p>
    <w:p w14:paraId="782FA3A7" w14:textId="77777777" w:rsidR="00F03B5C" w:rsidRDefault="00F03B5C">
      <w:pPr>
        <w:pStyle w:val="a4"/>
        <w:rPr>
          <w:sz w:val="28"/>
        </w:rPr>
      </w:pPr>
    </w:p>
    <w:p w14:paraId="56A62AD6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FC6469C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36FEF5B3" w14:textId="77777777">
        <w:tc>
          <w:tcPr>
            <w:tcW w:w="2304" w:type="dxa"/>
          </w:tcPr>
          <w:p w14:paraId="348F939B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31E7F59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4082B3C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86F7598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1B8F322C" w14:textId="77777777">
        <w:tc>
          <w:tcPr>
            <w:tcW w:w="2304" w:type="dxa"/>
          </w:tcPr>
          <w:p w14:paraId="6E24B7AE" w14:textId="77777777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A3032">
              <w:rPr>
                <w:rFonts w:hint="eastAsia"/>
              </w:rPr>
              <w:t>0</w:t>
            </w:r>
            <w:r w:rsidR="00AA3032">
              <w:t>6</w:t>
            </w:r>
            <w:r>
              <w:rPr>
                <w:rFonts w:ascii="Times New Roman"/>
              </w:rPr>
              <w:t>/</w:t>
            </w:r>
            <w:r w:rsidR="00AA3032">
              <w:rPr>
                <w:rFonts w:hint="eastAsia"/>
              </w:rPr>
              <w:t>0</w:t>
            </w:r>
            <w:r w:rsidR="00AA3032">
              <w:t>1</w:t>
            </w:r>
            <w:r>
              <w:rPr>
                <w:rFonts w:ascii="Times New Roman"/>
              </w:rPr>
              <w:t>/</w:t>
            </w:r>
            <w:r w:rsidR="00AA3032">
              <w:rPr>
                <w:rFonts w:hint="eastAsia"/>
              </w:rPr>
              <w:t>2</w:t>
            </w:r>
            <w:r w:rsidR="00AA3032"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1A77E62" w14:textId="77777777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A3032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  <w:r w:rsidR="00AA3032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61A825EE" w14:textId="77777777" w:rsidR="00F03B5C" w:rsidRDefault="00AA3032">
            <w:pPr>
              <w:pStyle w:val="Tabletext"/>
            </w:pPr>
            <w:r>
              <w:rPr>
                <w:rFonts w:hint="eastAsia"/>
              </w:rPr>
              <w:t>初稿</w:t>
            </w:r>
          </w:p>
        </w:tc>
        <w:tc>
          <w:tcPr>
            <w:tcW w:w="2304" w:type="dxa"/>
          </w:tcPr>
          <w:p w14:paraId="0AC3FB5F" w14:textId="77777777" w:rsidR="00F03B5C" w:rsidRDefault="00AA3032">
            <w:pPr>
              <w:pStyle w:val="Tabletext"/>
            </w:pPr>
            <w:r>
              <w:rPr>
                <w:rFonts w:ascii="Times New Roman" w:hint="eastAsia"/>
              </w:rPr>
              <w:t>程可、邓诗羿、蓝浩宁、刘慎恒、张澳</w:t>
            </w:r>
          </w:p>
        </w:tc>
      </w:tr>
      <w:tr w:rsidR="00F03B5C" w14:paraId="2ED65947" w14:textId="77777777">
        <w:tc>
          <w:tcPr>
            <w:tcW w:w="2304" w:type="dxa"/>
          </w:tcPr>
          <w:p w14:paraId="5F848079" w14:textId="6FC7AA55" w:rsidR="00F03B5C" w:rsidRDefault="00DB756A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0</w:t>
            </w:r>
            <w: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79418E86" w14:textId="76593B8F" w:rsidR="00F03B5C" w:rsidRDefault="00DB756A">
            <w:pPr>
              <w:pStyle w:val="Tabletext"/>
            </w:pPr>
            <w:r>
              <w:rPr>
                <w:rFonts w:ascii="Times New Roman"/>
              </w:rPr>
              <w:t>&lt;1.</w:t>
            </w:r>
            <w:r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6305B273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6C9BC4B6" w14:textId="461E959B" w:rsidR="00F03B5C" w:rsidRDefault="00DB756A">
            <w:pPr>
              <w:pStyle w:val="Tabletext"/>
            </w:pPr>
            <w:r>
              <w:rPr>
                <w:rFonts w:ascii="Times New Roman" w:hint="eastAsia"/>
              </w:rPr>
              <w:t>程可、邓诗羿、蓝浩宁、刘慎恒、张澳</w:t>
            </w:r>
          </w:p>
        </w:tc>
      </w:tr>
      <w:tr w:rsidR="00F03B5C" w14:paraId="6320ABB2" w14:textId="77777777">
        <w:tc>
          <w:tcPr>
            <w:tcW w:w="2304" w:type="dxa"/>
          </w:tcPr>
          <w:p w14:paraId="702BC6A4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A707737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279A59B7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67708810" w14:textId="77777777" w:rsidR="00F03B5C" w:rsidRDefault="00F03B5C">
            <w:pPr>
              <w:pStyle w:val="Tabletext"/>
            </w:pPr>
          </w:p>
        </w:tc>
      </w:tr>
      <w:tr w:rsidR="00F03B5C" w14:paraId="2C10559A" w14:textId="77777777">
        <w:tc>
          <w:tcPr>
            <w:tcW w:w="2304" w:type="dxa"/>
          </w:tcPr>
          <w:p w14:paraId="7767BC5A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1B1D017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D88E4E2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07C1ACD6" w14:textId="77777777" w:rsidR="00F03B5C" w:rsidRDefault="00F03B5C">
            <w:pPr>
              <w:pStyle w:val="Tabletext"/>
            </w:pPr>
          </w:p>
        </w:tc>
      </w:tr>
    </w:tbl>
    <w:p w14:paraId="09B0AFD8" w14:textId="77777777" w:rsidR="00F03B5C" w:rsidRDefault="00F03B5C"/>
    <w:p w14:paraId="5A569C1A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47AF78D9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31BBE9C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048C6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8B10B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0D8A1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7731A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B8AE55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04C47A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F24EBD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C3A160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1284E3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80EE54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43DBA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4DF53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C572F6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D80661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2079AE3A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771DABA0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14:paraId="484E210B" w14:textId="77777777" w:rsidR="00614542" w:rsidRPr="00AA3032" w:rsidRDefault="00AA3032" w:rsidP="00614542">
      <w:pPr>
        <w:spacing w:after="120"/>
        <w:ind w:left="720"/>
        <w:rPr>
          <w:bCs/>
        </w:rPr>
      </w:pPr>
      <w:r w:rsidRPr="00AA3032">
        <w:rPr>
          <w:rFonts w:hint="eastAsia"/>
          <w:bCs/>
        </w:rPr>
        <w:t>本文件的目的是根据系统测试用例的要求</w:t>
      </w:r>
      <w:r>
        <w:rPr>
          <w:rFonts w:hint="eastAsia"/>
          <w:bCs/>
        </w:rPr>
        <w:t>，</w:t>
      </w:r>
      <w:r w:rsidRPr="00AA3032">
        <w:rPr>
          <w:rFonts w:hint="eastAsia"/>
          <w:bCs/>
        </w:rPr>
        <w:t>对</w:t>
      </w:r>
      <w:r>
        <w:rPr>
          <w:rFonts w:hint="eastAsia"/>
          <w:bCs/>
        </w:rPr>
        <w:t>“</w:t>
      </w:r>
      <w:r w:rsidRPr="00AA3032">
        <w:rPr>
          <w:rFonts w:hint="eastAsia"/>
          <w:bCs/>
        </w:rPr>
        <w:t>小箱交云作业</w:t>
      </w:r>
      <w:r>
        <w:rPr>
          <w:rFonts w:hint="eastAsia"/>
          <w:bCs/>
        </w:rPr>
        <w:t>平台”系统进行系统测试，并记录相关情况说明。</w:t>
      </w:r>
    </w:p>
    <w:p w14:paraId="78569003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14:paraId="2BDFCE4F" w14:textId="1A6F4D24" w:rsidR="00AA3032" w:rsidRPr="009B1137" w:rsidRDefault="009B1137" w:rsidP="009B1137">
      <w:pPr>
        <w:ind w:left="720"/>
        <w:rPr>
          <w:snapToGrid/>
        </w:rPr>
      </w:pPr>
      <w:bookmarkStart w:id="3" w:name="_Toc393891301"/>
      <w:r>
        <w:rPr>
          <w:rFonts w:hint="eastAsia"/>
        </w:rPr>
        <w:t>该测试报告覆盖项目包含的所有内容，包括网页前端页面，后端系统</w:t>
      </w:r>
      <w:r w:rsidR="00C53BC8">
        <w:rPr>
          <w:rFonts w:hint="eastAsia"/>
        </w:rPr>
        <w:t>。</w:t>
      </w:r>
    </w:p>
    <w:p w14:paraId="43FA730F" w14:textId="77777777" w:rsid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14:paraId="7A1CCF6D" w14:textId="77777777" w:rsidR="00614542" w:rsidRPr="0029557B" w:rsidRDefault="0029557B" w:rsidP="00614542">
      <w:pPr>
        <w:spacing w:after="120"/>
        <w:ind w:left="720"/>
      </w:pP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Jmeter：</w:t>
      </w:r>
      <w:r w:rsidRPr="0029557B">
        <w:t>Apache JMeter是Apache组织开发的基于Java的压力测试工具。用于对软件做压力测试，它最初被设计用于Web应用测试，但后来扩展到其他测试领域。 它可以用于测试静态和动态资源，例如静态文件、Java</w:t>
      </w:r>
      <w:r w:rsidRPr="0029557B">
        <w:t> </w:t>
      </w:r>
      <w:hyperlink r:id="rId8" w:tgtFrame="_blank" w:history="1">
        <w:r w:rsidRPr="0029557B">
          <w:t>小服务程序</w:t>
        </w:r>
      </w:hyperlink>
      <w:r w:rsidRPr="0029557B">
        <w:t>、CGI 脚本、Java 对象、数据库、</w:t>
      </w:r>
      <w:hyperlink r:id="rId9" w:tgtFrame="_blank" w:history="1">
        <w:r w:rsidRPr="0029557B">
          <w:t>FTP</w:t>
        </w:r>
      </w:hyperlink>
      <w:r w:rsidRPr="0029557B">
        <w:t> </w:t>
      </w:r>
      <w:r w:rsidRPr="0029557B">
        <w:t>服务器， 等等。JMeter 可以用于对服务器、网络或对象模拟巨大的负载，来自不同压力类别下测试它们的强度和分析整体性能。另外，JMeter能够对应用程序做功能/</w:t>
      </w:r>
      <w:hyperlink r:id="rId10" w:tgtFrame="_blank" w:history="1">
        <w:r w:rsidRPr="0029557B">
          <w:t>回归测试</w:t>
        </w:r>
      </w:hyperlink>
      <w:r w:rsidRPr="0029557B">
        <w:t>，通过创建带有断言的脚本来验证你的程序返回了你期望的结果。为了最大限度的灵活性，JMeter允许</w:t>
      </w:r>
      <w:hyperlink r:id="rId11" w:tgtFrame="_blank" w:history="1">
        <w:r w:rsidRPr="0029557B">
          <w:t>使用正则表达式</w:t>
        </w:r>
      </w:hyperlink>
      <w:r w:rsidRPr="0029557B">
        <w:t>创建断言。</w:t>
      </w:r>
    </w:p>
    <w:p w14:paraId="3E4E85A7" w14:textId="77777777"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14:paraId="656A37A6" w14:textId="77777777" w:rsidR="009B1137" w:rsidRDefault="009B1137" w:rsidP="0029557B">
      <w:pPr>
        <w:ind w:left="720"/>
      </w:pP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《小箱交云作业平台系统</w:t>
      </w:r>
      <w:r w:rsidR="0029557B">
        <w:rPr>
          <w:rFonts w:hint="eastAsia"/>
        </w:rPr>
        <w:t>项目软件需求规约</w:t>
      </w:r>
      <w:r>
        <w:rPr>
          <w:rFonts w:hint="eastAsia"/>
        </w:rPr>
        <w:t>》</w:t>
      </w:r>
    </w:p>
    <w:p w14:paraId="36E5CF4B" w14:textId="77777777" w:rsidR="0029557B" w:rsidRPr="009B1137" w:rsidRDefault="0029557B" w:rsidP="0029557B">
      <w:pPr>
        <w:ind w:left="720"/>
      </w:pPr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>《小箱交云作业平台系统项目测试用例》</w:t>
      </w:r>
    </w:p>
    <w:p w14:paraId="294E50FB" w14:textId="77777777" w:rsidR="0029557B" w:rsidRPr="0029557B" w:rsidRDefault="0029557B" w:rsidP="0029557B">
      <w:pPr>
        <w:ind w:left="720"/>
      </w:pPr>
    </w:p>
    <w:p w14:paraId="3C8573C4" w14:textId="77777777"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14:paraId="66B70416" w14:textId="77777777" w:rsidR="0029557B" w:rsidRDefault="0029557B" w:rsidP="0029557B">
      <w:pPr>
        <w:ind w:firstLine="720"/>
        <w:rPr>
          <w:snapToGrid/>
        </w:rPr>
      </w:pPr>
      <w:bookmarkStart w:id="6" w:name="_Toc393891304"/>
      <w:r>
        <w:rPr>
          <w:rFonts w:hint="eastAsia"/>
        </w:rPr>
        <w:t>测试报告包括测试的目的，范围，参考资料，测试概要，测试环境，测试的结果与分析，需求覆盖率及缺陷分布，缺陷清单，测试结论。其中测试结果与分析将从前后端两个方面来分别阐述。</w:t>
      </w:r>
    </w:p>
    <w:p w14:paraId="1624B0B0" w14:textId="77777777"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189B0A9C" w14:textId="77777777" w:rsidR="009B1137" w:rsidRDefault="009B1137" w:rsidP="009B1137">
      <w:pPr>
        <w:ind w:left="720"/>
        <w:rPr>
          <w:snapToGrid/>
        </w:rPr>
      </w:pPr>
      <w:r>
        <w:rPr>
          <w:rFonts w:hint="eastAsia"/>
        </w:rPr>
        <w:t>测试时间：20</w:t>
      </w:r>
      <w:r>
        <w:t>21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 xml:space="preserve">日 </w:t>
      </w:r>
      <w:r>
        <w:t>–</w:t>
      </w:r>
      <w:r>
        <w:rPr>
          <w:rFonts w:hint="eastAsia"/>
        </w:rPr>
        <w:t xml:space="preserve"> 20</w:t>
      </w:r>
      <w:r>
        <w:t>21</w:t>
      </w:r>
      <w:r>
        <w:rPr>
          <w:rFonts w:hint="eastAsia"/>
        </w:rPr>
        <w:t>年1月</w:t>
      </w:r>
      <w:r>
        <w:t>7</w:t>
      </w:r>
      <w:r>
        <w:rPr>
          <w:rFonts w:hint="eastAsia"/>
        </w:rPr>
        <w:t>日</w:t>
      </w:r>
    </w:p>
    <w:p w14:paraId="0EF2BEC5" w14:textId="77777777" w:rsidR="009B1137" w:rsidRDefault="009B1137" w:rsidP="009B1137">
      <w:pPr>
        <w:ind w:left="720"/>
      </w:pPr>
      <w:r>
        <w:rPr>
          <w:rFonts w:hint="eastAsia"/>
        </w:rPr>
        <w:t>测试地点：上海交通大学</w:t>
      </w:r>
    </w:p>
    <w:p w14:paraId="118D329B" w14:textId="77777777" w:rsidR="00C76D76" w:rsidRDefault="00C76D76" w:rsidP="009B1137">
      <w:pPr>
        <w:ind w:left="720"/>
      </w:pPr>
      <w:r>
        <w:rPr>
          <w:rFonts w:hint="eastAsia"/>
        </w:rPr>
        <w:t>测试人员：小箱交云作业平台开发小组</w:t>
      </w:r>
    </w:p>
    <w:p w14:paraId="70DB3022" w14:textId="77777777" w:rsidR="00C76D76" w:rsidRDefault="009B1137" w:rsidP="009B1137">
      <w:pPr>
        <w:ind w:left="720"/>
      </w:pPr>
      <w:r>
        <w:rPr>
          <w:rFonts w:hint="eastAsia"/>
        </w:rPr>
        <w:t>测试方法：</w:t>
      </w:r>
      <w:r w:rsidR="00C76D76">
        <w:rPr>
          <w:rFonts w:hint="eastAsia"/>
        </w:rPr>
        <w:t>详见《小箱交云作业平台系统测试用例》</w:t>
      </w:r>
    </w:p>
    <w:p w14:paraId="23D281AA" w14:textId="77777777" w:rsidR="009B1137" w:rsidRPr="00C76D76" w:rsidRDefault="009B1137" w:rsidP="00C76D76">
      <w:pPr>
        <w:ind w:left="720"/>
      </w:pPr>
      <w:r>
        <w:rPr>
          <w:rFonts w:hint="eastAsia"/>
        </w:rPr>
        <w:t>测试内容：</w:t>
      </w:r>
      <w:r w:rsidR="00C76D76">
        <w:rPr>
          <w:rFonts w:hint="eastAsia"/>
        </w:rPr>
        <w:t>详见《小箱交云作业平台系统测试用例》</w:t>
      </w:r>
    </w:p>
    <w:p w14:paraId="5DC50D3B" w14:textId="77777777"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14:paraId="6B996C4B" w14:textId="77777777" w:rsidR="00C76D76" w:rsidRDefault="00C76D76" w:rsidP="00C76D76">
      <w:pPr>
        <w:ind w:left="720"/>
        <w:rPr>
          <w:snapToGrid/>
        </w:rPr>
      </w:pPr>
      <w:r>
        <w:rPr>
          <w:rFonts w:hint="eastAsia"/>
        </w:rPr>
        <w:t>软件环境及配置：</w:t>
      </w:r>
      <w:r>
        <w:t>J</w:t>
      </w:r>
      <w:r>
        <w:rPr>
          <w:rFonts w:hint="eastAsia"/>
        </w:rPr>
        <w:t>meter</w:t>
      </w:r>
    </w:p>
    <w:p w14:paraId="77DC6D9B" w14:textId="77777777" w:rsidR="00C76D76" w:rsidRDefault="00C76D76" w:rsidP="00C76D76">
      <w:pPr>
        <w:ind w:left="720"/>
      </w:pPr>
      <w:r>
        <w:rPr>
          <w:rFonts w:hint="eastAsia"/>
        </w:rPr>
        <w:t>硬件环境：笔记本电脑及租用服务器</w:t>
      </w:r>
    </w:p>
    <w:p w14:paraId="5E65D6F5" w14:textId="77777777" w:rsidR="00C76D76" w:rsidRDefault="00C76D76" w:rsidP="00C76D76">
      <w:pPr>
        <w:ind w:left="720" w:firstLine="720"/>
      </w:pPr>
      <w:r>
        <w:rPr>
          <w:rFonts w:hint="eastAsia"/>
        </w:rPr>
        <w:t>笔记本电脑型号：联想拯救者Y</w:t>
      </w:r>
      <w:r>
        <w:t>7000</w:t>
      </w:r>
    </w:p>
    <w:p w14:paraId="03F45464" w14:textId="77777777" w:rsidR="00C76D76" w:rsidRDefault="00C76D76" w:rsidP="00C76D76">
      <w:pPr>
        <w:ind w:left="720" w:firstLine="720"/>
      </w:pPr>
      <w:r>
        <w:rPr>
          <w:rFonts w:hint="eastAsia"/>
        </w:rPr>
        <w:t>服务器：AmazonEC</w:t>
      </w:r>
      <w:r>
        <w:t>2</w:t>
      </w:r>
      <w:r>
        <w:rPr>
          <w:rFonts w:hint="eastAsia"/>
        </w:rPr>
        <w:t>系统， Unbuntu 1</w:t>
      </w:r>
      <w:r>
        <w:t>8</w:t>
      </w:r>
      <w:r>
        <w:rPr>
          <w:rFonts w:hint="eastAsia"/>
        </w:rPr>
        <w:t>.04.4 LTS</w:t>
      </w:r>
    </w:p>
    <w:p w14:paraId="4F563C92" w14:textId="77777777" w:rsidR="00C76D76" w:rsidRPr="00C76D76" w:rsidRDefault="00C76D76" w:rsidP="00C76D76">
      <w:pPr>
        <w:ind w:left="720" w:firstLine="720"/>
      </w:pPr>
      <w:r>
        <w:rPr>
          <w:rFonts w:hint="eastAsia"/>
        </w:rPr>
        <w:t>内存：</w:t>
      </w:r>
      <w:r>
        <w:t>2</w:t>
      </w:r>
      <w:r>
        <w:rPr>
          <w:rFonts w:hint="eastAsia"/>
        </w:rPr>
        <w:t xml:space="preserve"> GB</w:t>
      </w:r>
    </w:p>
    <w:p w14:paraId="3A5E8861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57A2B4D3" w14:textId="77777777"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14:paraId="17FFD65A" w14:textId="77777777"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表示，如</w:t>
      </w:r>
      <w:r>
        <w:rPr>
          <w:rFonts w:hint="eastAsia"/>
        </w:rPr>
        <w:t>需求</w:t>
      </w:r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14:paraId="4CCEEA0D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</w:p>
    <w:p w14:paraId="38F5C6C5" w14:textId="77777777"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</w:t>
      </w:r>
      <w:r w:rsidR="00131345">
        <w:rPr>
          <w:rFonts w:ascii="Times New Roman" w:hint="eastAsia"/>
          <w:i/>
          <w:snapToGrid/>
          <w:color w:val="0000FF"/>
        </w:rPr>
        <w:lastRenderedPageBreak/>
        <w:t>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47D7496F" w14:textId="77777777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929074F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7356DAFA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260A2F5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6FC663E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28F2C20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040B246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3A800EF5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5DCAA5C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42473FF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426D3A0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436D1A10" w14:textId="77777777" w:rsidTr="00BF6954">
        <w:tc>
          <w:tcPr>
            <w:tcW w:w="993" w:type="dxa"/>
            <w:vMerge w:val="restart"/>
          </w:tcPr>
          <w:p w14:paraId="661BA5E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4DB7625C" w14:textId="77777777" w:rsidR="00955DC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用户登录</w:t>
            </w:r>
          </w:p>
        </w:tc>
        <w:tc>
          <w:tcPr>
            <w:tcW w:w="979" w:type="dxa"/>
          </w:tcPr>
          <w:p w14:paraId="0F45310D" w14:textId="77777777" w:rsidR="00955DC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6C777A17" w14:textId="77777777" w:rsidR="00955DC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3E93B14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305B50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CFDE5F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02D608B3" w14:textId="77777777" w:rsidTr="00BF6954">
        <w:tc>
          <w:tcPr>
            <w:tcW w:w="993" w:type="dxa"/>
            <w:vMerge/>
          </w:tcPr>
          <w:p w14:paraId="4B8DBB0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74C752D" w14:textId="77777777" w:rsidR="00955DC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14:paraId="6B380853" w14:textId="77777777" w:rsidR="00955DC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5FA45535" w14:textId="77777777" w:rsidR="00955DC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3E65B23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E739BC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42C4EC1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7F7BC31C" w14:textId="77777777" w:rsidTr="00BF6954">
        <w:tc>
          <w:tcPr>
            <w:tcW w:w="993" w:type="dxa"/>
            <w:vMerge/>
          </w:tcPr>
          <w:p w14:paraId="6818728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CEF558F" w14:textId="77777777" w:rsidR="00955DC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用户个人信息维护</w:t>
            </w:r>
          </w:p>
        </w:tc>
        <w:tc>
          <w:tcPr>
            <w:tcW w:w="979" w:type="dxa"/>
          </w:tcPr>
          <w:p w14:paraId="54B1FA42" w14:textId="77777777" w:rsidR="00955DC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4ADA8F5E" w14:textId="77777777" w:rsidR="00955DC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3DBAD760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3E549A1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E467177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112B4B7B" w14:textId="77777777" w:rsidTr="00BF6954">
        <w:tc>
          <w:tcPr>
            <w:tcW w:w="993" w:type="dxa"/>
            <w:vMerge/>
          </w:tcPr>
          <w:p w14:paraId="49F9040E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11D62BA" w14:textId="77777777"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教师用户增查改删课程及信息</w:t>
            </w:r>
          </w:p>
        </w:tc>
        <w:tc>
          <w:tcPr>
            <w:tcW w:w="979" w:type="dxa"/>
          </w:tcPr>
          <w:p w14:paraId="0F616B04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27532C3B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3CD49A9E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33C684E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F7A480E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28662D0A" w14:textId="77777777" w:rsidTr="00BF6954">
        <w:tc>
          <w:tcPr>
            <w:tcW w:w="993" w:type="dxa"/>
            <w:vMerge/>
          </w:tcPr>
          <w:p w14:paraId="44FB740B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D9F92F9" w14:textId="77777777"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教师用户为课程增删查改学生</w:t>
            </w:r>
          </w:p>
        </w:tc>
        <w:tc>
          <w:tcPr>
            <w:tcW w:w="979" w:type="dxa"/>
          </w:tcPr>
          <w:p w14:paraId="6DD65783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52E81C92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D9D011B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B402A25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79DB644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73FEAA9E" w14:textId="77777777" w:rsidTr="00BF6954">
        <w:tc>
          <w:tcPr>
            <w:tcW w:w="993" w:type="dxa"/>
            <w:vMerge/>
          </w:tcPr>
          <w:p w14:paraId="72DAA668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92ED273" w14:textId="77777777"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教师用户布置作业</w:t>
            </w:r>
          </w:p>
        </w:tc>
        <w:tc>
          <w:tcPr>
            <w:tcW w:w="979" w:type="dxa"/>
          </w:tcPr>
          <w:p w14:paraId="244C6A8F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22A0AF31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096DA9F8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F1E474A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7A1C490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11F12677" w14:textId="77777777" w:rsidTr="00BF6954">
        <w:tc>
          <w:tcPr>
            <w:tcW w:w="993" w:type="dxa"/>
            <w:vMerge/>
          </w:tcPr>
          <w:p w14:paraId="0BE4553B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1A66637" w14:textId="77777777"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学生用户完成并且提交作业</w:t>
            </w:r>
          </w:p>
        </w:tc>
        <w:tc>
          <w:tcPr>
            <w:tcW w:w="979" w:type="dxa"/>
          </w:tcPr>
          <w:p w14:paraId="77AC2524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2219DC21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51E8FD1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08016C0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CF584B7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42EE98F0" w14:textId="77777777" w:rsidTr="00BF6954">
        <w:tc>
          <w:tcPr>
            <w:tcW w:w="993" w:type="dxa"/>
            <w:vMerge/>
          </w:tcPr>
          <w:p w14:paraId="6B5D6FBB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A94443A" w14:textId="77777777"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教师用户批改作业</w:t>
            </w:r>
          </w:p>
        </w:tc>
        <w:tc>
          <w:tcPr>
            <w:tcW w:w="979" w:type="dxa"/>
          </w:tcPr>
          <w:p w14:paraId="250A6978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1B7CF8F0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466C896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629DB37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ECB93B6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3530CBFC" w14:textId="77777777" w:rsidTr="00BF6954">
        <w:tc>
          <w:tcPr>
            <w:tcW w:w="993" w:type="dxa"/>
            <w:vMerge/>
          </w:tcPr>
          <w:p w14:paraId="566E17A3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88DA9FF" w14:textId="77777777"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学生用户查看自己提交的作业被批改情况</w:t>
            </w:r>
          </w:p>
        </w:tc>
        <w:tc>
          <w:tcPr>
            <w:tcW w:w="979" w:type="dxa"/>
          </w:tcPr>
          <w:p w14:paraId="4DBF770C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4546F847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4EAF8B5E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F826B3E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958F80D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54F9E580" w14:textId="77777777" w:rsidTr="00BF6954">
        <w:tc>
          <w:tcPr>
            <w:tcW w:w="993" w:type="dxa"/>
            <w:vMerge/>
          </w:tcPr>
          <w:p w14:paraId="2C0E6468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F2EA5CD" w14:textId="77777777" w:rsidR="004506B2" w:rsidRP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4506B2">
              <w:rPr>
                <w:rFonts w:ascii="Times New Roman" w:hint="eastAsia"/>
                <w:b/>
                <w:snapToGrid/>
                <w:sz w:val="21"/>
                <w:szCs w:val="21"/>
              </w:rPr>
              <w:t>用户之间私信交流</w:t>
            </w:r>
          </w:p>
        </w:tc>
        <w:tc>
          <w:tcPr>
            <w:tcW w:w="979" w:type="dxa"/>
          </w:tcPr>
          <w:p w14:paraId="7B9B6FE7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1520E73C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A539515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38B0784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7AC3854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51FABD02" w14:textId="77777777" w:rsidTr="00BF6954">
        <w:tc>
          <w:tcPr>
            <w:tcW w:w="993" w:type="dxa"/>
            <w:vMerge/>
          </w:tcPr>
          <w:p w14:paraId="11E64A6D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AC1F2CA" w14:textId="77777777" w:rsidR="004506B2" w:rsidRPr="004506B2" w:rsidRDefault="00906E2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906E22">
              <w:rPr>
                <w:rFonts w:ascii="Times New Roman" w:hint="eastAsia"/>
                <w:b/>
                <w:snapToGrid/>
                <w:sz w:val="21"/>
                <w:szCs w:val="21"/>
              </w:rPr>
              <w:t>论坛讨论</w:t>
            </w:r>
          </w:p>
        </w:tc>
        <w:tc>
          <w:tcPr>
            <w:tcW w:w="979" w:type="dxa"/>
          </w:tcPr>
          <w:p w14:paraId="0D8C1C42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5324C087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43FAEFDB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CD08538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69374F5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6BF857F8" w14:textId="77777777" w:rsidTr="00BF6954">
        <w:tc>
          <w:tcPr>
            <w:tcW w:w="993" w:type="dxa"/>
            <w:vMerge/>
          </w:tcPr>
          <w:p w14:paraId="1B31E60C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453188C" w14:textId="77777777" w:rsidR="004506B2" w:rsidRPr="004506B2" w:rsidRDefault="00906E2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906E22">
              <w:rPr>
                <w:rFonts w:ascii="Times New Roman" w:hint="eastAsia"/>
                <w:b/>
                <w:snapToGrid/>
                <w:sz w:val="21"/>
                <w:szCs w:val="21"/>
              </w:rPr>
              <w:t>管理员创建教师账号</w:t>
            </w:r>
          </w:p>
        </w:tc>
        <w:tc>
          <w:tcPr>
            <w:tcW w:w="979" w:type="dxa"/>
          </w:tcPr>
          <w:p w14:paraId="62E1A9EB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06408E44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759E7DC6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C4C022C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AFC4BE4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4F127AB3" w14:textId="77777777" w:rsidTr="00BF6954">
        <w:tc>
          <w:tcPr>
            <w:tcW w:w="993" w:type="dxa"/>
            <w:vMerge/>
          </w:tcPr>
          <w:p w14:paraId="3153C5E6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5DBC552" w14:textId="77777777" w:rsidR="004506B2" w:rsidRPr="004506B2" w:rsidRDefault="00906E2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906E22">
              <w:rPr>
                <w:rFonts w:ascii="Times New Roman" w:hint="eastAsia"/>
                <w:b/>
                <w:snapToGrid/>
                <w:sz w:val="21"/>
                <w:szCs w:val="21"/>
              </w:rPr>
              <w:t>管理员批量导入课程信息</w:t>
            </w:r>
          </w:p>
        </w:tc>
        <w:tc>
          <w:tcPr>
            <w:tcW w:w="979" w:type="dxa"/>
          </w:tcPr>
          <w:p w14:paraId="0B2DC08C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754061BF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41F2C0A4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8D52EEB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575B0F5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06E22" w14:paraId="6ABA70D8" w14:textId="77777777" w:rsidTr="00BF6954">
        <w:tc>
          <w:tcPr>
            <w:tcW w:w="993" w:type="dxa"/>
            <w:vMerge/>
          </w:tcPr>
          <w:p w14:paraId="12F9FAC0" w14:textId="77777777" w:rsidR="00906E22" w:rsidRPr="00BF6954" w:rsidRDefault="00906E2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B154370" w14:textId="77777777" w:rsidR="00906E22" w:rsidRPr="00906E22" w:rsidRDefault="00906E2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906E22">
              <w:rPr>
                <w:rFonts w:ascii="Times New Roman" w:hint="eastAsia"/>
                <w:b/>
                <w:snapToGrid/>
                <w:sz w:val="21"/>
                <w:szCs w:val="21"/>
              </w:rPr>
              <w:t>照片清晰度检测</w:t>
            </w:r>
          </w:p>
        </w:tc>
        <w:tc>
          <w:tcPr>
            <w:tcW w:w="979" w:type="dxa"/>
          </w:tcPr>
          <w:p w14:paraId="19C8CF32" w14:textId="77777777" w:rsidR="00906E2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47C16AC9" w14:textId="77777777" w:rsidR="00906E2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622A6EA5" w14:textId="77777777" w:rsidR="00906E2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0E390AD" w14:textId="77777777" w:rsidR="00906E2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532036F" w14:textId="77777777" w:rsidR="00906E2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2F3A26F" w14:textId="77777777" w:rsidTr="00BF6954">
        <w:tc>
          <w:tcPr>
            <w:tcW w:w="993" w:type="dxa"/>
            <w:vMerge/>
          </w:tcPr>
          <w:p w14:paraId="0D87FF2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554A8E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0BE16E8F" w14:textId="77777777" w:rsidR="00955DC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16" w:type="dxa"/>
          </w:tcPr>
          <w:p w14:paraId="625B0AFC" w14:textId="77777777" w:rsidR="00955DC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9C157B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94FC09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39CD712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72114AC3" w14:textId="77777777" w:rsidTr="00BF6954">
        <w:tc>
          <w:tcPr>
            <w:tcW w:w="993" w:type="dxa"/>
            <w:vMerge w:val="restart"/>
          </w:tcPr>
          <w:p w14:paraId="77AB4E71" w14:textId="77777777" w:rsid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01ED4841" w14:textId="77777777" w:rsidR="004506B2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06F99B31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30C35569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50B066DD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14:paraId="1A67130D" w14:textId="77777777" w:rsidR="004506B2" w:rsidRPr="00BF6954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7F52A4F2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208EE635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5223055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BA505BF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4DA3432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6B6CEF61" w14:textId="77777777" w:rsidTr="00BF6954">
        <w:tc>
          <w:tcPr>
            <w:tcW w:w="993" w:type="dxa"/>
            <w:vMerge/>
          </w:tcPr>
          <w:p w14:paraId="1C6E0A8F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497E332" w14:textId="77777777" w:rsidR="004506B2" w:rsidRPr="00BF6954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</w:t>
            </w: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</w:t>
            </w:r>
          </w:p>
        </w:tc>
        <w:tc>
          <w:tcPr>
            <w:tcW w:w="979" w:type="dxa"/>
          </w:tcPr>
          <w:p w14:paraId="11F3C770" w14:textId="77777777" w:rsidR="004506B2" w:rsidRPr="00BF11E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5036D819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630D0AB3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6606A25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BD4BD3F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27D2EC21" w14:textId="77777777" w:rsidTr="00BF6954">
        <w:tc>
          <w:tcPr>
            <w:tcW w:w="993" w:type="dxa"/>
            <w:vMerge/>
          </w:tcPr>
          <w:p w14:paraId="4D283FBE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C223E42" w14:textId="77777777" w:rsidR="004506B2" w:rsidRPr="00BF6954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68BB2278" w14:textId="77777777" w:rsidR="004506B2" w:rsidRPr="00BF11EB" w:rsidRDefault="00906E22" w:rsidP="002955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6E265425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4F7707A0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46C6C74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E89641F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68535F10" w14:textId="77777777" w:rsidTr="00BF6954">
        <w:tc>
          <w:tcPr>
            <w:tcW w:w="993" w:type="dxa"/>
            <w:vMerge/>
          </w:tcPr>
          <w:p w14:paraId="61B972FF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27D85A4" w14:textId="77777777" w:rsidR="004506B2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</w:t>
            </w:r>
          </w:p>
        </w:tc>
        <w:tc>
          <w:tcPr>
            <w:tcW w:w="979" w:type="dxa"/>
          </w:tcPr>
          <w:p w14:paraId="447CB8B9" w14:textId="77777777" w:rsidR="004506B2" w:rsidRPr="00BF11EB" w:rsidRDefault="00906E22" w:rsidP="002955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7FC76A5E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0489E33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CE9BC5B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DEBC0E1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4457D650" w14:textId="77777777" w:rsidTr="00BF6954">
        <w:tc>
          <w:tcPr>
            <w:tcW w:w="993" w:type="dxa"/>
            <w:vMerge/>
          </w:tcPr>
          <w:p w14:paraId="6172D528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D685266" w14:textId="77777777" w:rsidR="004506B2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界面测试</w:t>
            </w:r>
          </w:p>
        </w:tc>
        <w:tc>
          <w:tcPr>
            <w:tcW w:w="979" w:type="dxa"/>
          </w:tcPr>
          <w:p w14:paraId="762DD7FC" w14:textId="77777777" w:rsidR="004506B2" w:rsidRPr="00BF11EB" w:rsidRDefault="00906E22" w:rsidP="002955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57C3E2F2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10E63642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ABC3B5F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23E8A98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1D1750B7" w14:textId="77777777" w:rsidTr="00BF6954">
        <w:tc>
          <w:tcPr>
            <w:tcW w:w="993" w:type="dxa"/>
            <w:vMerge/>
          </w:tcPr>
          <w:p w14:paraId="78C5A6E2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1A0148D" w14:textId="77777777" w:rsidR="004506B2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压力测试</w:t>
            </w:r>
          </w:p>
        </w:tc>
        <w:tc>
          <w:tcPr>
            <w:tcW w:w="979" w:type="dxa"/>
          </w:tcPr>
          <w:p w14:paraId="05414728" w14:textId="77777777" w:rsidR="004506B2" w:rsidRPr="00BF11EB" w:rsidRDefault="00906E22" w:rsidP="002955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34538C85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04428CA2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819CCD1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0D3169C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506B2" w14:paraId="17AD67FE" w14:textId="77777777" w:rsidTr="00BF6954">
        <w:tc>
          <w:tcPr>
            <w:tcW w:w="993" w:type="dxa"/>
            <w:vMerge/>
          </w:tcPr>
          <w:p w14:paraId="2280417E" w14:textId="77777777" w:rsidR="004506B2" w:rsidRPr="00BF6954" w:rsidRDefault="004506B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D5D3D6A" w14:textId="77777777" w:rsidR="004506B2" w:rsidRDefault="004506B2" w:rsidP="004506B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部署测试</w:t>
            </w:r>
          </w:p>
        </w:tc>
        <w:tc>
          <w:tcPr>
            <w:tcW w:w="979" w:type="dxa"/>
          </w:tcPr>
          <w:p w14:paraId="6D09DFA6" w14:textId="77777777" w:rsidR="004506B2" w:rsidRPr="00BF11EB" w:rsidRDefault="00906E22" w:rsidP="0029557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2ED5E2D6" w14:textId="77777777" w:rsidR="004506B2" w:rsidRPr="00BF11EB" w:rsidRDefault="0029557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E6BE536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C452EAB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51C3F19" w14:textId="77777777" w:rsidR="004506B2" w:rsidRPr="00BF11EB" w:rsidRDefault="004506B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36CDFBD5" w14:textId="77777777" w:rsidTr="00BF6954">
        <w:tc>
          <w:tcPr>
            <w:tcW w:w="993" w:type="dxa"/>
          </w:tcPr>
          <w:p w14:paraId="727B40CE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D720E4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1B99B15A" w14:textId="77777777" w:rsidR="00955DC2" w:rsidRPr="0029557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29557B">
              <w:rPr>
                <w:rFonts w:ascii="Times New Roman"/>
                <w:snapToGrid/>
              </w:rPr>
              <w:t>15</w:t>
            </w:r>
          </w:p>
        </w:tc>
        <w:tc>
          <w:tcPr>
            <w:tcW w:w="1116" w:type="dxa"/>
          </w:tcPr>
          <w:p w14:paraId="72358629" w14:textId="77777777" w:rsidR="00955DC2" w:rsidRDefault="0029557B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0A68C324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7012F373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22126589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14:paraId="334335FF" w14:textId="77777777" w:rsidTr="00BF6954">
        <w:tc>
          <w:tcPr>
            <w:tcW w:w="993" w:type="dxa"/>
          </w:tcPr>
          <w:p w14:paraId="1742E3A9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C24969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22B23B02" w14:textId="77777777" w:rsidR="00955DC2" w:rsidRPr="0029557B" w:rsidRDefault="00906E2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29557B">
              <w:rPr>
                <w:rFonts w:ascii="Times New Roman" w:hint="eastAsia"/>
                <w:snapToGrid/>
              </w:rPr>
              <w:t>4</w:t>
            </w:r>
            <w:r w:rsidRPr="0029557B">
              <w:rPr>
                <w:rFonts w:ascii="Times New Roman"/>
                <w:snapToGrid/>
              </w:rPr>
              <w:t>8</w:t>
            </w:r>
          </w:p>
        </w:tc>
        <w:tc>
          <w:tcPr>
            <w:tcW w:w="1116" w:type="dxa"/>
          </w:tcPr>
          <w:p w14:paraId="2A8E83E2" w14:textId="77777777" w:rsidR="00955DC2" w:rsidRDefault="0029557B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38664BD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47796A86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17F87F95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347B3A53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6794EF3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lastRenderedPageBreak/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14:paraId="26D6C773" w14:textId="77777777"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18AE5455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2F37A671" w14:textId="77777777" w:rsidTr="007614BC">
        <w:tc>
          <w:tcPr>
            <w:tcW w:w="1596" w:type="dxa"/>
            <w:shd w:val="clear" w:color="auto" w:fill="E7E6E6" w:themeFill="background2"/>
          </w:tcPr>
          <w:p w14:paraId="72E5F44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7AD938D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7A672D8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6349A91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1BE9DC7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75BB584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0AE16D0A" w14:textId="77777777" w:rsidTr="007614BC">
        <w:tc>
          <w:tcPr>
            <w:tcW w:w="1596" w:type="dxa"/>
          </w:tcPr>
          <w:p w14:paraId="04F90B8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613B0E28" w14:textId="77777777"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319AFA83" w14:textId="77777777"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21892F3C" w14:textId="77777777"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26E5DAC1" w14:textId="77777777"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5B05DC4D" w14:textId="77777777"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14:paraId="57EE597A" w14:textId="77777777" w:rsidTr="007614BC">
        <w:tc>
          <w:tcPr>
            <w:tcW w:w="1596" w:type="dxa"/>
          </w:tcPr>
          <w:p w14:paraId="0520BDCD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541E188B" w14:textId="77777777"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21A079BE" w14:textId="77777777"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246B416C" w14:textId="77777777"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41B98614" w14:textId="77777777"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05598FCD" w14:textId="77777777" w:rsidR="00B90DCB" w:rsidRPr="007F35AF" w:rsidRDefault="0029557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14:paraId="6DEB8B63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004F4EA7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D890F8A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0E262E27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14:paraId="69C54A2F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50BBD9DF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258B2FFB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1A20FF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514B22F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A88317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65DEB21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B6312F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2DB7C2E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09379A2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521687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DB07936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626F55E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F9FEE71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10BB100D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C7C3C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6F1A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13DB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F86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9BB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0DC7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466A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14:paraId="0F729195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637765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85221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A05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A259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09D2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64D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8837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14:paraId="2CEED553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47AE50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6FAD9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20AC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899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733E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085C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8E8E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617A8ED1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35C5D493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0178CD6B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126D3653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02C9C754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11F090D6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54F11D20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40F73060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6607A9A4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4F03DF74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62A04E0A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3ADEBADD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0DB372FA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84E8742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lastRenderedPageBreak/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 w14:paraId="37A7CFC9" w14:textId="77777777"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3BDB1F92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5FC595D1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056FDCD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0453928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52995A5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775EA8CA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57E430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7DDF78C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796EA2CD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46896B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B6B019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3329A5A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161FA776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16711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BBF7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B66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D29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214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9291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8770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78346276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681030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1F5BA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B6D0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2605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9390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DDF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3BA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14:paraId="1E68A078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23F2F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E9A5C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47C4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C81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77F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0A41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6369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78306BA9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0CF98" w14:textId="77777777"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8D64F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513D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3885E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899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410C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1F01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749F2DCC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19ACF19C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ABDA2F3" w14:textId="77777777"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14:paraId="7820FD5F" w14:textId="77777777" w:rsidR="0029557B" w:rsidRDefault="0029557B" w:rsidP="0029557B">
      <w:pPr>
        <w:pStyle w:val="InfoBlue"/>
        <w:rPr>
          <w:i w:val="0"/>
          <w:snapToGrid/>
          <w:color w:val="auto"/>
        </w:rPr>
      </w:pPr>
      <w:r>
        <w:rPr>
          <w:rFonts w:hint="eastAsia"/>
          <w:i w:val="0"/>
          <w:color w:val="auto"/>
        </w:rPr>
        <w:t>本次测试主要是针对于最后实现功能的功能测试。通过不断地测试与开发，修改了很多潜在的</w:t>
      </w:r>
      <w:r>
        <w:rPr>
          <w:i w:val="0"/>
          <w:color w:val="auto"/>
        </w:rPr>
        <w:t>bug</w:t>
      </w:r>
      <w:r>
        <w:rPr>
          <w:rFonts w:hint="eastAsia"/>
          <w:i w:val="0"/>
          <w:color w:val="auto"/>
        </w:rPr>
        <w:t>，对于项目的主逻辑部分测试覆盖率较高。测试为之后的开发提供了保障。</w:t>
      </w:r>
    </w:p>
    <w:p w14:paraId="24A50F16" w14:textId="77777777" w:rsidR="00F03B5C" w:rsidRPr="0029557B" w:rsidRDefault="00F03B5C">
      <w:pPr>
        <w:pStyle w:val="InfoBlue"/>
      </w:pPr>
    </w:p>
    <w:sectPr w:rsidR="00F03B5C" w:rsidRPr="0029557B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5FBF2" w14:textId="77777777" w:rsidR="002F2C27" w:rsidRDefault="002F2C27">
      <w:r>
        <w:separator/>
      </w:r>
    </w:p>
  </w:endnote>
  <w:endnote w:type="continuationSeparator" w:id="0">
    <w:p w14:paraId="511B0C05" w14:textId="77777777" w:rsidR="002F2C27" w:rsidRDefault="002F2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65A890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5C6BD1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A0EB38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6CA952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C4A8E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C4A8E" w:rsidRPr="008C4A8E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0EC7AC11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6610A" w14:textId="77777777" w:rsidR="002F2C27" w:rsidRDefault="002F2C27">
      <w:r>
        <w:separator/>
      </w:r>
    </w:p>
  </w:footnote>
  <w:footnote w:type="continuationSeparator" w:id="0">
    <w:p w14:paraId="6967D3F9" w14:textId="77777777" w:rsidR="002F2C27" w:rsidRDefault="002F2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7F534" w14:textId="77777777" w:rsidR="00D67C01" w:rsidRDefault="00D67C01">
    <w:pPr>
      <w:rPr>
        <w:sz w:val="24"/>
      </w:rPr>
    </w:pPr>
  </w:p>
  <w:p w14:paraId="30668E47" w14:textId="77777777" w:rsidR="00D67C01" w:rsidRDefault="00D67C01">
    <w:pPr>
      <w:pBdr>
        <w:top w:val="single" w:sz="6" w:space="1" w:color="auto"/>
      </w:pBdr>
      <w:rPr>
        <w:sz w:val="24"/>
      </w:rPr>
    </w:pPr>
  </w:p>
  <w:p w14:paraId="696D1115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</w:t>
    </w:r>
    <w:r w:rsidR="00AA3032">
      <w:rPr>
        <w:rFonts w:ascii="Arial" w:hAnsi="Arial" w:hint="eastAsia"/>
        <w:b/>
        <w:sz w:val="36"/>
      </w:rPr>
      <w:t>小箱交云作业平台开发小组</w:t>
    </w:r>
    <w:r w:rsidR="003F4A24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83543EC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4E7B80C9" w14:textId="77777777" w:rsidR="00D67C01" w:rsidRPr="00AA3032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09D8EDB0" w14:textId="77777777" w:rsidTr="00D24DCF">
      <w:tc>
        <w:tcPr>
          <w:tcW w:w="6379" w:type="dxa"/>
        </w:tcPr>
        <w:p w14:paraId="292AE969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AA3032">
            <w:rPr>
              <w:rFonts w:ascii="Times New Roman" w:hint="eastAsia"/>
            </w:rPr>
            <w:t>小箱交云作业平台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E49373C" w14:textId="4B3179D1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</w:t>
          </w:r>
          <w:r w:rsidR="00DB756A">
            <w:rPr>
              <w:rFonts w:ascii="Times New Roman"/>
            </w:rPr>
            <w:t>1</w:t>
          </w:r>
          <w:r>
            <w:rPr>
              <w:rFonts w:ascii="Times New Roman"/>
            </w:rPr>
            <w:t>&gt;</w:t>
          </w:r>
        </w:p>
      </w:tc>
    </w:tr>
    <w:tr w:rsidR="00D67C01" w14:paraId="52EEC9FB" w14:textId="77777777" w:rsidTr="00D24DCF">
      <w:tc>
        <w:tcPr>
          <w:tcW w:w="6379" w:type="dxa"/>
        </w:tcPr>
        <w:p w14:paraId="62233A33" w14:textId="77777777"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C7C9861" w14:textId="36639ED3" w:rsidR="00D67C01" w:rsidRDefault="00D67C01" w:rsidP="00320074">
          <w:pPr>
            <w:rPr>
              <w:rFonts w:ascii="Times New Roman"/>
              <w:noProof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AA3032">
            <w:rPr>
              <w:rFonts w:ascii="Times New Roman"/>
              <w:noProof/>
            </w:rPr>
            <w:t>01</w:t>
          </w:r>
          <w:r>
            <w:rPr>
              <w:rFonts w:ascii="Times New Roman"/>
              <w:noProof/>
            </w:rPr>
            <w:t>/</w:t>
          </w:r>
          <w:r w:rsidR="00AA3032">
            <w:rPr>
              <w:rFonts w:ascii="Times New Roman"/>
              <w:noProof/>
            </w:rPr>
            <w:t>0</w:t>
          </w:r>
          <w:r w:rsidR="00DB756A">
            <w:rPr>
              <w:rFonts w:ascii="Times New Roman"/>
              <w:noProof/>
            </w:rPr>
            <w:t>7</w:t>
          </w:r>
          <w:r>
            <w:rPr>
              <w:rFonts w:ascii="Times New Roman"/>
              <w:noProof/>
            </w:rPr>
            <w:t>/</w:t>
          </w:r>
          <w:r w:rsidR="00AA3032">
            <w:rPr>
              <w:rFonts w:ascii="Times New Roman"/>
              <w:noProof/>
            </w:rPr>
            <w:t>2021</w:t>
          </w:r>
          <w:r>
            <w:rPr>
              <w:rFonts w:ascii="Times New Roman"/>
              <w:noProof/>
            </w:rPr>
            <w:t>&gt;</w:t>
          </w:r>
        </w:p>
      </w:tc>
    </w:tr>
  </w:tbl>
  <w:p w14:paraId="2DC78F0E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9557B"/>
    <w:rsid w:val="002E71CC"/>
    <w:rsid w:val="002F2C27"/>
    <w:rsid w:val="0030153D"/>
    <w:rsid w:val="00307DC6"/>
    <w:rsid w:val="00320074"/>
    <w:rsid w:val="0035274A"/>
    <w:rsid w:val="003A09BF"/>
    <w:rsid w:val="003B6ADF"/>
    <w:rsid w:val="003E2CC4"/>
    <w:rsid w:val="003E7102"/>
    <w:rsid w:val="003F4A24"/>
    <w:rsid w:val="004222F3"/>
    <w:rsid w:val="004506B2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06E22"/>
    <w:rsid w:val="00955DC2"/>
    <w:rsid w:val="0095686C"/>
    <w:rsid w:val="009A01E2"/>
    <w:rsid w:val="009A3432"/>
    <w:rsid w:val="009B1137"/>
    <w:rsid w:val="009C7261"/>
    <w:rsid w:val="00A07A93"/>
    <w:rsid w:val="00A25C0D"/>
    <w:rsid w:val="00A43755"/>
    <w:rsid w:val="00A6368F"/>
    <w:rsid w:val="00A72FD8"/>
    <w:rsid w:val="00A76715"/>
    <w:rsid w:val="00AA3032"/>
    <w:rsid w:val="00AB65D6"/>
    <w:rsid w:val="00B01E70"/>
    <w:rsid w:val="00B46746"/>
    <w:rsid w:val="00B4737F"/>
    <w:rsid w:val="00B54364"/>
    <w:rsid w:val="00B90DCB"/>
    <w:rsid w:val="00BC2634"/>
    <w:rsid w:val="00BF11EB"/>
    <w:rsid w:val="00BF1867"/>
    <w:rsid w:val="00BF6954"/>
    <w:rsid w:val="00C076D8"/>
    <w:rsid w:val="00C11861"/>
    <w:rsid w:val="00C22D91"/>
    <w:rsid w:val="00C5163B"/>
    <w:rsid w:val="00C53BC8"/>
    <w:rsid w:val="00C6379D"/>
    <w:rsid w:val="00C76D76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B756A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B12ADB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qFormat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0%8F%E6%9C%8D%E5%8A%A1%E7%A8%8B%E5%BA%8F/4148836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4%BD%BF%E7%94%A8%E6%AD%A3%E5%88%99%E8%A1%A8%E8%BE%BE%E5%BC%8F/655548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5%9B%9E%E5%BD%92%E6%B5%8B%E8%AF%95/19257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FTP/13839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0</TotalTime>
  <Pages>7</Pages>
  <Words>601</Words>
  <Characters>3429</Characters>
  <Application>Microsoft Office Word</Application>
  <DocSecurity>0</DocSecurity>
  <Lines>28</Lines>
  <Paragraphs>8</Paragraphs>
  <ScaleCrop>false</ScaleCrop>
  <Company>&lt;SJTU&gt;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cheng ke</cp:lastModifiedBy>
  <cp:revision>71</cp:revision>
  <dcterms:created xsi:type="dcterms:W3CDTF">2014-07-21T08:17:00Z</dcterms:created>
  <dcterms:modified xsi:type="dcterms:W3CDTF">2021-01-07T22:42:00Z</dcterms:modified>
</cp:coreProperties>
</file>